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7542" w14:textId="29CAE8C4" w:rsidR="00C856C4" w:rsidRDefault="003331E0" w:rsidP="000D4F9C">
      <w:pPr>
        <w:jc w:val="both"/>
        <w:rPr>
          <w:lang w:val="sv-SE"/>
        </w:rPr>
      </w:pPr>
      <w:r w:rsidRPr="000D4F9C">
        <w:rPr>
          <w:b/>
          <w:bCs/>
          <w:lang w:val="sv-SE"/>
        </w:rPr>
        <w:t>1</w:t>
      </w:r>
      <w:r w:rsidRPr="003331E0">
        <w:rPr>
          <w:lang w:val="sv-SE"/>
        </w:rPr>
        <w:t>.</w:t>
      </w:r>
      <w:r>
        <w:rPr>
          <w:lang w:val="sv-SE"/>
        </w:rPr>
        <w:t xml:space="preserve"> Algoritma (</w:t>
      </w:r>
      <w:r w:rsidRPr="003331E0">
        <w:rPr>
          <w:i/>
          <w:iCs/>
          <w:lang w:val="sv-SE"/>
        </w:rPr>
        <w:t>Algorithm</w:t>
      </w:r>
      <w:r>
        <w:rPr>
          <w:lang w:val="sv-SE"/>
        </w:rPr>
        <w:t>) adalah sekumpulan langkah atau instruksi yang tersusun secara sistematis dan logis untuk menyelesaikan suatu masalah (</w:t>
      </w:r>
      <w:r w:rsidRPr="003331E0">
        <w:rPr>
          <w:i/>
          <w:iCs/>
          <w:lang w:val="sv-SE"/>
        </w:rPr>
        <w:t>Problem Solving</w:t>
      </w:r>
      <w:r>
        <w:rPr>
          <w:lang w:val="sv-SE"/>
        </w:rPr>
        <w:t>), dengan cara mengubah input menjadi output melalui urutan langkah yang je</w:t>
      </w:r>
      <w:r w:rsidR="003159E9">
        <w:rPr>
          <w:lang w:val="sv-SE"/>
        </w:rPr>
        <w:t>las.</w:t>
      </w:r>
    </w:p>
    <w:p w14:paraId="70F53160" w14:textId="2FEA1DA5" w:rsidR="003159E9" w:rsidRDefault="003159E9" w:rsidP="000D4F9C">
      <w:pPr>
        <w:spacing w:after="0"/>
        <w:jc w:val="both"/>
        <w:rPr>
          <w:lang w:val="sv-SE"/>
        </w:rPr>
      </w:pPr>
      <w:r>
        <w:rPr>
          <w:lang w:val="sv-SE"/>
        </w:rPr>
        <w:t>Merepresentasikan Algoritma dapat dengan berbagai cara, contohnya:</w:t>
      </w:r>
    </w:p>
    <w:p w14:paraId="25C2EBFC" w14:textId="27BDC8C3" w:rsidR="003159E9" w:rsidRDefault="003159E9" w:rsidP="000D4F9C">
      <w:pPr>
        <w:pStyle w:val="ListParagraph"/>
        <w:numPr>
          <w:ilvl w:val="0"/>
          <w:numId w:val="14"/>
        </w:numPr>
        <w:spacing w:after="0"/>
        <w:jc w:val="both"/>
        <w:rPr>
          <w:lang w:val="sv-SE"/>
        </w:rPr>
      </w:pPr>
      <w:r>
        <w:rPr>
          <w:lang w:val="sv-SE"/>
        </w:rPr>
        <w:t>Deskriptif/penjelasan, algoritma dapat ditulis dalam bentuk teks (langkah-langkah) yang nantinya bakal terbentuk seperti teks prosedur.</w:t>
      </w:r>
    </w:p>
    <w:p w14:paraId="05B4E365" w14:textId="069424A5" w:rsidR="003159E9" w:rsidRDefault="003159E9" w:rsidP="000D4F9C">
      <w:pPr>
        <w:pStyle w:val="ListParagraph"/>
        <w:numPr>
          <w:ilvl w:val="0"/>
          <w:numId w:val="14"/>
        </w:numPr>
        <w:jc w:val="both"/>
        <w:rPr>
          <w:lang w:val="sv-SE"/>
        </w:rPr>
      </w:pPr>
      <w:r>
        <w:rPr>
          <w:lang w:val="sv-SE"/>
        </w:rPr>
        <w:t>Pseudocode, sebuah cara merepresentasikan algoritma yang gaya penulisannya mirip seperti ketika sedang proggramming, biasanya pseudocode dituliskan dengan bahasa inggris.</w:t>
      </w:r>
    </w:p>
    <w:p w14:paraId="464276C0" w14:textId="7C4E8C6E" w:rsidR="003159E9" w:rsidRDefault="003159E9" w:rsidP="000D4F9C">
      <w:pPr>
        <w:pStyle w:val="ListParagraph"/>
        <w:numPr>
          <w:ilvl w:val="0"/>
          <w:numId w:val="14"/>
        </w:numPr>
        <w:jc w:val="both"/>
        <w:rPr>
          <w:lang w:val="sv-SE"/>
        </w:rPr>
      </w:pPr>
      <w:r>
        <w:rPr>
          <w:lang w:val="sv-SE"/>
        </w:rPr>
        <w:t>Flowchart, algoritma akan dituliskan menggunakan simbol-simbol yang punya kegunaanya masing-masing. Seperti persegi panjang yang menunjukkan sebuah proses, belah ketupat untuk menentukan keputusan. Metode ini lebih mudah dimengeri karena dapat divisualisasikan secara jelas dari setiap langkah-langkah.</w:t>
      </w:r>
    </w:p>
    <w:p w14:paraId="5D47F6E3" w14:textId="7FD3AC34" w:rsidR="003159E9" w:rsidRDefault="003159E9" w:rsidP="003159E9">
      <w:r w:rsidRPr="000D4F9C">
        <w:rPr>
          <w:b/>
          <w:bCs/>
        </w:rPr>
        <w:t>2</w:t>
      </w:r>
      <w:r w:rsidRPr="00673670">
        <w:t xml:space="preserve">. </w:t>
      </w:r>
      <w:r w:rsidR="00673670" w:rsidRPr="00673670">
        <w:t xml:space="preserve">Pseudocode </w:t>
      </w:r>
      <w:proofErr w:type="spellStart"/>
      <w:r w:rsidR="00673670" w:rsidRPr="00673670">
        <w:t>untuk</w:t>
      </w:r>
      <w:proofErr w:type="spellEnd"/>
      <w:r w:rsidR="00673670" w:rsidRPr="00673670">
        <w:t xml:space="preserve"> </w:t>
      </w:r>
      <w:proofErr w:type="spellStart"/>
      <w:r w:rsidR="00673670" w:rsidRPr="00673670">
        <w:t>algortima</w:t>
      </w:r>
      <w:proofErr w:type="spellEnd"/>
      <w:r w:rsidR="00673670" w:rsidRPr="00673670">
        <w:t xml:space="preserve"> </w:t>
      </w:r>
      <w:proofErr w:type="spellStart"/>
      <w:r w:rsidR="00673670" w:rsidRPr="00673670">
        <w:t>cek</w:t>
      </w:r>
      <w:proofErr w:type="spellEnd"/>
      <w:r w:rsidR="00673670" w:rsidRPr="00673670">
        <w:t xml:space="preserve"> </w:t>
      </w:r>
      <w:proofErr w:type="spellStart"/>
      <w:r w:rsidR="00673670" w:rsidRPr="00673670">
        <w:t>beasiswa</w:t>
      </w:r>
      <w:proofErr w:type="spellEnd"/>
      <w:r w:rsidR="00673670" w:rsidRPr="00673670">
        <w:t>:</w:t>
      </w:r>
    </w:p>
    <w:tbl>
      <w:tblPr>
        <w:tblStyle w:val="TableGrid"/>
        <w:tblW w:w="11250" w:type="dxa"/>
        <w:tblInd w:w="-10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50"/>
      </w:tblGrid>
      <w:tr w:rsidR="001E478F" w14:paraId="4FF0D33D" w14:textId="77777777" w:rsidTr="001E478F">
        <w:tc>
          <w:tcPr>
            <w:tcW w:w="11250" w:type="dxa"/>
            <w:shd w:val="clear" w:color="auto" w:fill="BFBFBF" w:themeFill="background1" w:themeFillShade="BF"/>
          </w:tcPr>
          <w:p w14:paraId="1E450F54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START</w:t>
            </w:r>
          </w:p>
          <w:p w14:paraId="5A69BA84" w14:textId="77777777" w:rsidR="001E478F" w:rsidRPr="001E478F" w:rsidRDefault="001E478F" w:rsidP="001E478F">
            <w:pPr>
              <w:rPr>
                <w:rFonts w:ascii="Consolas" w:hAnsi="Consolas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INPUT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nilaiRapor</w:t>
            </w:r>
            <w:proofErr w:type="spellEnd"/>
            <w:r w:rsidRPr="001E478F">
              <w:rPr>
                <w:rFonts w:ascii="Consolas" w:hAnsi="Consolas"/>
              </w:rPr>
              <w:t xml:space="preserve">, </w:t>
            </w:r>
            <w:proofErr w:type="spellStart"/>
            <w:r w:rsidRPr="001E478F">
              <w:rPr>
                <w:rFonts w:ascii="Consolas" w:hAnsi="Consolas"/>
              </w:rPr>
              <w:t>StatusEkonomi</w:t>
            </w:r>
            <w:proofErr w:type="spellEnd"/>
            <w:r w:rsidRPr="001E478F">
              <w:rPr>
                <w:rFonts w:ascii="Consolas" w:hAnsi="Consolas"/>
              </w:rPr>
              <w:t xml:space="preserve">, </w:t>
            </w:r>
            <w:proofErr w:type="spellStart"/>
            <w:r w:rsidRPr="001E478F">
              <w:rPr>
                <w:rFonts w:ascii="Consolas" w:hAnsi="Consolas"/>
              </w:rPr>
              <w:t>nilaiToefl</w:t>
            </w:r>
            <w:proofErr w:type="spellEnd"/>
            <w:r w:rsidRPr="001E478F">
              <w:rPr>
                <w:rFonts w:ascii="Consolas" w:hAnsi="Consolas"/>
              </w:rPr>
              <w:t xml:space="preserve">, </w:t>
            </w:r>
            <w:proofErr w:type="spellStart"/>
            <w:r w:rsidRPr="001E478F">
              <w:rPr>
                <w:rFonts w:ascii="Consolas" w:hAnsi="Consolas"/>
              </w:rPr>
              <w:t>sudahEsai</w:t>
            </w:r>
            <w:proofErr w:type="spellEnd"/>
          </w:p>
          <w:p w14:paraId="25255237" w14:textId="77777777" w:rsidR="001E478F" w:rsidRPr="001E478F" w:rsidRDefault="001E478F" w:rsidP="001E478F">
            <w:pPr>
              <w:rPr>
                <w:rFonts w:ascii="Consolas" w:hAnsi="Consolas"/>
              </w:rPr>
            </w:pPr>
          </w:p>
          <w:p w14:paraId="23CFCFEA" w14:textId="77777777" w:rsidR="001E478F" w:rsidRPr="001E478F" w:rsidRDefault="001E478F" w:rsidP="001E478F">
            <w:pPr>
              <w:rPr>
                <w:rFonts w:ascii="Consolas" w:hAnsi="Consolas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IF</w:t>
            </w:r>
            <w:r w:rsidRPr="001E478F">
              <w:rPr>
                <w:rFonts w:ascii="Consolas" w:hAnsi="Consolas"/>
              </w:rPr>
              <w:t xml:space="preserve"> (</w:t>
            </w:r>
            <w:proofErr w:type="spellStart"/>
            <w:r w:rsidRPr="001E478F">
              <w:rPr>
                <w:rFonts w:ascii="Consolas" w:hAnsi="Consolas"/>
              </w:rPr>
              <w:t>nilaiRapor</w:t>
            </w:r>
            <w:proofErr w:type="spellEnd"/>
            <w:r w:rsidRPr="001E478F">
              <w:rPr>
                <w:rFonts w:ascii="Consolas" w:hAnsi="Consolas"/>
              </w:rPr>
              <w:t xml:space="preserve"> &gt;= 85 </w:t>
            </w:r>
            <w:r w:rsidRPr="001E478F">
              <w:rPr>
                <w:rFonts w:ascii="Consolas" w:hAnsi="Consolas"/>
                <w:color w:val="77206D" w:themeColor="accent5" w:themeShade="BF"/>
              </w:rPr>
              <w:t>AND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sudahEsai</w:t>
            </w:r>
            <w:proofErr w:type="spellEnd"/>
            <w:r w:rsidRPr="001E478F">
              <w:rPr>
                <w:rFonts w:ascii="Consolas" w:hAnsi="Consolas"/>
              </w:rPr>
              <w:t xml:space="preserve"> = True </w:t>
            </w:r>
            <w:r w:rsidRPr="001E478F">
              <w:rPr>
                <w:rFonts w:ascii="Consolas" w:hAnsi="Consolas"/>
                <w:color w:val="77206D" w:themeColor="accent5" w:themeShade="BF"/>
              </w:rPr>
              <w:t>AND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nilaiToefl</w:t>
            </w:r>
            <w:proofErr w:type="spellEnd"/>
            <w:r w:rsidRPr="001E478F">
              <w:rPr>
                <w:rFonts w:ascii="Consolas" w:hAnsi="Consolas"/>
              </w:rPr>
              <w:t xml:space="preserve"> &gt;= 500) </w:t>
            </w:r>
            <w:r w:rsidRPr="001E478F">
              <w:rPr>
                <w:rFonts w:ascii="Consolas" w:hAnsi="Consolas"/>
                <w:color w:val="77206D" w:themeColor="accent5" w:themeShade="BF"/>
              </w:rPr>
              <w:t>THEN</w:t>
            </w:r>
          </w:p>
          <w:p w14:paraId="766805DE" w14:textId="587967B6" w:rsidR="001E478F" w:rsidRPr="001E478F" w:rsidRDefault="001E478F" w:rsidP="001E47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1E478F">
              <w:rPr>
                <w:rFonts w:ascii="Consolas" w:hAnsi="Consolas"/>
              </w:rPr>
              <w:t xml:space="preserve">Output “Xiao </w:t>
            </w:r>
            <w:proofErr w:type="spellStart"/>
            <w:r w:rsidRPr="001E478F">
              <w:rPr>
                <w:rFonts w:ascii="Consolas" w:hAnsi="Consolas"/>
              </w:rPr>
              <w:t>dapat</w:t>
            </w:r>
            <w:proofErr w:type="spellEnd"/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mendaftar</w:t>
            </w:r>
            <w:proofErr w:type="spellEnd"/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beasiswa</w:t>
            </w:r>
            <w:proofErr w:type="spellEnd"/>
            <w:r w:rsidRPr="001E478F">
              <w:rPr>
                <w:rFonts w:ascii="Consolas" w:hAnsi="Consolas"/>
              </w:rPr>
              <w:t xml:space="preserve"> LPDP”</w:t>
            </w:r>
          </w:p>
          <w:p w14:paraId="21497295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  <w:lang w:val="sv-SE"/>
              </w:rPr>
            </w:pPr>
            <w:r w:rsidRPr="001E478F">
              <w:rPr>
                <w:rFonts w:ascii="Consolas" w:hAnsi="Consolas"/>
                <w:color w:val="77206D" w:themeColor="accent5" w:themeShade="BF"/>
                <w:lang w:val="sv-SE"/>
              </w:rPr>
              <w:t>ELSE</w:t>
            </w:r>
          </w:p>
          <w:p w14:paraId="557FD464" w14:textId="31314AD1" w:rsidR="001E478F" w:rsidRPr="001E478F" w:rsidRDefault="001E478F" w:rsidP="001E478F">
            <w:pPr>
              <w:rPr>
                <w:rFonts w:ascii="Consolas" w:hAnsi="Consolas"/>
                <w:lang w:val="sv-SE"/>
              </w:rPr>
            </w:pPr>
            <w:r>
              <w:rPr>
                <w:rFonts w:ascii="Consolas" w:hAnsi="Consolas"/>
                <w:color w:val="77206D" w:themeColor="accent5" w:themeShade="BF"/>
                <w:lang w:val="sv-SE"/>
              </w:rPr>
              <w:t xml:space="preserve">    </w:t>
            </w:r>
            <w:r w:rsidRPr="001E478F">
              <w:rPr>
                <w:rFonts w:ascii="Consolas" w:hAnsi="Consolas"/>
                <w:lang w:val="sv-SE"/>
              </w:rPr>
              <w:t>Output</w:t>
            </w:r>
            <w:r w:rsidRPr="001E478F">
              <w:rPr>
                <w:rFonts w:ascii="Consolas" w:hAnsi="Consolas"/>
                <w:lang w:val="sv-SE"/>
              </w:rPr>
              <w:t xml:space="preserve"> “</w:t>
            </w:r>
            <w:r w:rsidRPr="001E478F">
              <w:rPr>
                <w:rFonts w:ascii="Consolas" w:hAnsi="Consolas"/>
                <w:lang w:val="sv-SE"/>
              </w:rPr>
              <w:t>Xiao tidak dapat mendaftar beasiswa LPDF”</w:t>
            </w:r>
          </w:p>
          <w:p w14:paraId="2403D7B2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ENDIF</w:t>
            </w:r>
          </w:p>
          <w:p w14:paraId="77CB50BD" w14:textId="77777777" w:rsidR="001E478F" w:rsidRDefault="001E478F" w:rsidP="001E478F">
            <w:pPr>
              <w:rPr>
                <w:rFonts w:ascii="Consolas" w:hAnsi="Consolas"/>
              </w:rPr>
            </w:pPr>
          </w:p>
          <w:p w14:paraId="42769990" w14:textId="329ACD86" w:rsidR="001E478F" w:rsidRPr="001E478F" w:rsidRDefault="001E478F" w:rsidP="001E478F">
            <w:pPr>
              <w:rPr>
                <w:rFonts w:ascii="Consolas" w:hAnsi="Consolas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IF</w:t>
            </w:r>
            <w:r w:rsidRPr="001E478F">
              <w:rPr>
                <w:rFonts w:ascii="Consolas" w:hAnsi="Consolas"/>
              </w:rPr>
              <w:t xml:space="preserve"> (</w:t>
            </w:r>
            <w:proofErr w:type="spellStart"/>
            <w:r w:rsidRPr="001E478F">
              <w:rPr>
                <w:rFonts w:ascii="Consolas" w:hAnsi="Consolas"/>
              </w:rPr>
              <w:t>nilaiRapor</w:t>
            </w:r>
            <w:proofErr w:type="spellEnd"/>
            <w:r w:rsidRPr="001E478F">
              <w:rPr>
                <w:rFonts w:ascii="Consolas" w:hAnsi="Consolas"/>
              </w:rPr>
              <w:t xml:space="preserve"> &gt;= 85 </w:t>
            </w:r>
            <w:r w:rsidRPr="001E478F">
              <w:rPr>
                <w:rFonts w:ascii="Consolas" w:hAnsi="Consolas"/>
                <w:color w:val="77206D" w:themeColor="accent5" w:themeShade="BF"/>
              </w:rPr>
              <w:t>AND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sudahEsai</w:t>
            </w:r>
            <w:proofErr w:type="spellEnd"/>
            <w:r w:rsidRPr="001E478F">
              <w:rPr>
                <w:rFonts w:ascii="Consolas" w:hAnsi="Consolas"/>
              </w:rPr>
              <w:t xml:space="preserve"> = True) </w:t>
            </w:r>
            <w:r w:rsidRPr="001E478F">
              <w:rPr>
                <w:rFonts w:ascii="Consolas" w:hAnsi="Consolas"/>
                <w:color w:val="77206D" w:themeColor="accent5" w:themeShade="BF"/>
              </w:rPr>
              <w:t>THEN</w:t>
            </w:r>
          </w:p>
          <w:p w14:paraId="5AEDF13E" w14:textId="51602A7D" w:rsidR="001E478F" w:rsidRPr="001E478F" w:rsidRDefault="001E478F" w:rsidP="001E47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1E478F">
              <w:rPr>
                <w:rFonts w:ascii="Consolas" w:hAnsi="Consolas"/>
              </w:rPr>
              <w:t xml:space="preserve">Output “Xiao </w:t>
            </w:r>
            <w:proofErr w:type="spellStart"/>
            <w:r w:rsidRPr="001E478F">
              <w:rPr>
                <w:rFonts w:ascii="Consolas" w:hAnsi="Consolas"/>
              </w:rPr>
              <w:t>dapat</w:t>
            </w:r>
            <w:proofErr w:type="spellEnd"/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mendaftar</w:t>
            </w:r>
            <w:proofErr w:type="spellEnd"/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beasiswa</w:t>
            </w:r>
            <w:proofErr w:type="spellEnd"/>
            <w:r w:rsidRPr="001E478F">
              <w:rPr>
                <w:rFonts w:ascii="Consolas" w:hAnsi="Consolas"/>
              </w:rPr>
              <w:t xml:space="preserve"> GKS”</w:t>
            </w:r>
          </w:p>
          <w:p w14:paraId="754CBFBF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ELSE</w:t>
            </w:r>
          </w:p>
          <w:p w14:paraId="1C64F5A1" w14:textId="2165AD6C" w:rsidR="001E478F" w:rsidRPr="001E478F" w:rsidRDefault="001E478F" w:rsidP="001E478F">
            <w:pPr>
              <w:rPr>
                <w:rFonts w:ascii="Consolas" w:hAnsi="Consolas"/>
                <w:lang w:val="sv-SE"/>
              </w:rPr>
            </w:pPr>
            <w:r w:rsidRPr="001E478F">
              <w:rPr>
                <w:rFonts w:ascii="Consolas" w:hAnsi="Consolas"/>
                <w:lang w:val="sv-SE"/>
              </w:rPr>
              <w:t xml:space="preserve">    </w:t>
            </w:r>
            <w:r w:rsidRPr="001E478F">
              <w:rPr>
                <w:rFonts w:ascii="Consolas" w:hAnsi="Consolas"/>
                <w:lang w:val="sv-SE"/>
              </w:rPr>
              <w:t>Output “Xiao tidak dapat mendaftar beasiswa GKS”</w:t>
            </w:r>
          </w:p>
          <w:p w14:paraId="682FE30C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ENDIF</w:t>
            </w:r>
          </w:p>
          <w:p w14:paraId="719346AF" w14:textId="77777777" w:rsidR="001E478F" w:rsidRDefault="001E478F" w:rsidP="001E478F">
            <w:pPr>
              <w:rPr>
                <w:rFonts w:ascii="Consolas" w:hAnsi="Consolas"/>
              </w:rPr>
            </w:pPr>
          </w:p>
          <w:p w14:paraId="10264118" w14:textId="4DE5524E" w:rsidR="001E478F" w:rsidRPr="001E478F" w:rsidRDefault="001E478F" w:rsidP="001E478F">
            <w:pPr>
              <w:rPr>
                <w:rFonts w:ascii="Consolas" w:hAnsi="Consolas"/>
              </w:rPr>
            </w:pPr>
            <w:r w:rsidRPr="001E478F">
              <w:rPr>
                <w:rFonts w:ascii="Consolas" w:hAnsi="Consolas"/>
                <w:color w:val="77206D" w:themeColor="accent5" w:themeShade="BF"/>
              </w:rPr>
              <w:t>IF</w:t>
            </w:r>
            <w:r w:rsidRPr="001E478F">
              <w:rPr>
                <w:rFonts w:ascii="Consolas" w:hAnsi="Consolas"/>
              </w:rPr>
              <w:t xml:space="preserve"> (</w:t>
            </w:r>
            <w:proofErr w:type="spellStart"/>
            <w:r w:rsidRPr="001E478F">
              <w:rPr>
                <w:rFonts w:ascii="Consolas" w:hAnsi="Consolas"/>
              </w:rPr>
              <w:t>nilaiRapor</w:t>
            </w:r>
            <w:proofErr w:type="spellEnd"/>
            <w:r w:rsidRPr="001E478F">
              <w:rPr>
                <w:rFonts w:ascii="Consolas" w:hAnsi="Consolas"/>
              </w:rPr>
              <w:t xml:space="preserve"> &gt;= 85 </w:t>
            </w:r>
            <w:r w:rsidRPr="001E478F">
              <w:rPr>
                <w:rFonts w:ascii="Consolas" w:hAnsi="Consolas"/>
                <w:color w:val="77206D" w:themeColor="accent5" w:themeShade="BF"/>
              </w:rPr>
              <w:t>AND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sudahEsai</w:t>
            </w:r>
            <w:proofErr w:type="spellEnd"/>
            <w:r w:rsidRPr="001E478F">
              <w:rPr>
                <w:rFonts w:ascii="Consolas" w:hAnsi="Consolas"/>
              </w:rPr>
              <w:t xml:space="preserve"> = True </w:t>
            </w:r>
            <w:r w:rsidRPr="001E478F">
              <w:rPr>
                <w:rFonts w:ascii="Consolas" w:hAnsi="Consolas"/>
                <w:color w:val="77206D" w:themeColor="accent5" w:themeShade="BF"/>
              </w:rPr>
              <w:t>AND</w:t>
            </w:r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statusEkonomi</w:t>
            </w:r>
            <w:proofErr w:type="spellEnd"/>
            <w:r w:rsidRPr="001E478F">
              <w:rPr>
                <w:rFonts w:ascii="Consolas" w:hAnsi="Consolas"/>
              </w:rPr>
              <w:t xml:space="preserve"> = “</w:t>
            </w:r>
            <w:proofErr w:type="spellStart"/>
            <w:r w:rsidRPr="001E478F">
              <w:rPr>
                <w:rFonts w:ascii="Consolas" w:hAnsi="Consolas"/>
              </w:rPr>
              <w:t>kurang</w:t>
            </w:r>
            <w:proofErr w:type="spellEnd"/>
            <w:r w:rsidRPr="001E478F">
              <w:rPr>
                <w:rFonts w:ascii="Consolas" w:hAnsi="Consolas"/>
              </w:rPr>
              <w:t xml:space="preserve"> </w:t>
            </w:r>
            <w:proofErr w:type="spellStart"/>
            <w:r w:rsidRPr="001E478F">
              <w:rPr>
                <w:rFonts w:ascii="Consolas" w:hAnsi="Consolas"/>
              </w:rPr>
              <w:t>mampu</w:t>
            </w:r>
            <w:proofErr w:type="spellEnd"/>
            <w:r w:rsidRPr="001E478F">
              <w:rPr>
                <w:rFonts w:ascii="Consolas" w:hAnsi="Consolas"/>
              </w:rPr>
              <w:t xml:space="preserve">”) </w:t>
            </w:r>
            <w:r w:rsidRPr="001E478F">
              <w:rPr>
                <w:rFonts w:ascii="Consolas" w:hAnsi="Consolas"/>
                <w:color w:val="77206D" w:themeColor="accent5" w:themeShade="BF"/>
              </w:rPr>
              <w:t>THEN</w:t>
            </w:r>
          </w:p>
          <w:p w14:paraId="269BE141" w14:textId="6B8D6D60" w:rsidR="001E478F" w:rsidRPr="001E478F" w:rsidRDefault="001E478F" w:rsidP="001E478F">
            <w:pPr>
              <w:rPr>
                <w:rFonts w:ascii="Consolas" w:hAnsi="Consolas"/>
                <w:lang w:val="sv-SE"/>
              </w:rPr>
            </w:pPr>
            <w:r>
              <w:rPr>
                <w:rFonts w:ascii="Consolas" w:hAnsi="Consolas"/>
                <w:lang w:val="sv-SE"/>
              </w:rPr>
              <w:t xml:space="preserve">    </w:t>
            </w:r>
            <w:r w:rsidRPr="001E478F">
              <w:rPr>
                <w:rFonts w:ascii="Consolas" w:hAnsi="Consolas"/>
                <w:lang w:val="sv-SE"/>
              </w:rPr>
              <w:t>Output “Xiao dapat mendaftar beasiswa Bidikmisi”</w:t>
            </w:r>
          </w:p>
          <w:p w14:paraId="451D428B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  <w:lang w:val="sv-SE"/>
              </w:rPr>
            </w:pPr>
            <w:r w:rsidRPr="001E478F">
              <w:rPr>
                <w:rFonts w:ascii="Consolas" w:hAnsi="Consolas"/>
                <w:color w:val="77206D" w:themeColor="accent5" w:themeShade="BF"/>
                <w:lang w:val="sv-SE"/>
              </w:rPr>
              <w:t>ELSE</w:t>
            </w:r>
          </w:p>
          <w:p w14:paraId="0E8EB6BA" w14:textId="2795260B" w:rsidR="001E478F" w:rsidRPr="001E478F" w:rsidRDefault="001E478F" w:rsidP="001E478F">
            <w:pPr>
              <w:rPr>
                <w:rFonts w:ascii="Consolas" w:hAnsi="Consolas"/>
                <w:lang w:val="sv-SE"/>
              </w:rPr>
            </w:pPr>
            <w:r>
              <w:rPr>
                <w:rFonts w:ascii="Consolas" w:hAnsi="Consolas"/>
                <w:lang w:val="sv-SE"/>
              </w:rPr>
              <w:t xml:space="preserve">    </w:t>
            </w:r>
            <w:r w:rsidRPr="001E478F">
              <w:rPr>
                <w:rFonts w:ascii="Consolas" w:hAnsi="Consolas"/>
                <w:lang w:val="sv-SE"/>
              </w:rPr>
              <w:t>Output ”Xiao tidak dapat mendaftar beasiswa Bidikmisi”</w:t>
            </w:r>
          </w:p>
          <w:p w14:paraId="1404A416" w14:textId="77777777" w:rsidR="001E478F" w:rsidRPr="001E478F" w:rsidRDefault="001E478F" w:rsidP="001E478F">
            <w:pPr>
              <w:rPr>
                <w:rFonts w:ascii="Consolas" w:hAnsi="Consolas"/>
                <w:color w:val="77206D" w:themeColor="accent5" w:themeShade="BF"/>
                <w:lang w:val="sv-SE"/>
              </w:rPr>
            </w:pPr>
            <w:r w:rsidRPr="001E478F">
              <w:rPr>
                <w:rFonts w:ascii="Consolas" w:hAnsi="Consolas"/>
                <w:color w:val="77206D" w:themeColor="accent5" w:themeShade="BF"/>
                <w:lang w:val="sv-SE"/>
              </w:rPr>
              <w:t>ENDIF</w:t>
            </w:r>
          </w:p>
          <w:p w14:paraId="1117A168" w14:textId="77777777" w:rsidR="001E478F" w:rsidRPr="001E478F" w:rsidRDefault="001E478F" w:rsidP="001E478F">
            <w:pPr>
              <w:rPr>
                <w:rFonts w:ascii="Consolas" w:hAnsi="Consolas"/>
                <w:lang w:val="sv-SE"/>
              </w:rPr>
            </w:pPr>
          </w:p>
          <w:p w14:paraId="06E9BC7E" w14:textId="26E7DDC2" w:rsidR="001E478F" w:rsidRPr="001E478F" w:rsidRDefault="001E478F" w:rsidP="001E478F">
            <w:pPr>
              <w:rPr>
                <w:lang w:val="sv-SE"/>
              </w:rPr>
            </w:pPr>
            <w:r w:rsidRPr="001E478F">
              <w:rPr>
                <w:rFonts w:ascii="Consolas" w:hAnsi="Consolas"/>
                <w:color w:val="77206D" w:themeColor="accent5" w:themeShade="BF"/>
                <w:lang w:val="sv-SE"/>
              </w:rPr>
              <w:t>END</w:t>
            </w:r>
          </w:p>
        </w:tc>
      </w:tr>
    </w:tbl>
    <w:p w14:paraId="5831E411" w14:textId="362C7140" w:rsidR="001E478F" w:rsidRDefault="001E478F" w:rsidP="003159E9"/>
    <w:p w14:paraId="62017CE3" w14:textId="77777777" w:rsidR="001E478F" w:rsidRDefault="001E478F">
      <w:r>
        <w:br w:type="page"/>
      </w:r>
    </w:p>
    <w:p w14:paraId="1F77134F" w14:textId="0F78B00D" w:rsidR="001E478F" w:rsidRDefault="001E478F" w:rsidP="003159E9">
      <w:r w:rsidRPr="001E478F">
        <w:lastRenderedPageBreak/>
        <w:drawing>
          <wp:inline distT="0" distB="0" distL="0" distR="0" wp14:anchorId="7116B111" wp14:editId="0E93BD83">
            <wp:extent cx="2022231" cy="17682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996" cy="17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001" w14:textId="10294CA8" w:rsidR="001E478F" w:rsidRDefault="001E478F" w:rsidP="000D4F9C">
      <w:pPr>
        <w:spacing w:after="0"/>
        <w:jc w:val="both"/>
        <w:rPr>
          <w:lang w:val="sv-SE"/>
        </w:rPr>
      </w:pPr>
      <w:r w:rsidRPr="000D4F9C">
        <w:rPr>
          <w:b/>
          <w:bCs/>
          <w:lang w:val="sv-SE"/>
        </w:rPr>
        <w:t>3</w:t>
      </w:r>
      <w:r w:rsidRPr="001E478F">
        <w:rPr>
          <w:lang w:val="sv-SE"/>
        </w:rPr>
        <w:t>. Pada code tersebut terjadi b</w:t>
      </w:r>
      <w:r>
        <w:rPr>
          <w:lang w:val="sv-SE"/>
        </w:rPr>
        <w:t>eberapa error diantaranya:</w:t>
      </w:r>
    </w:p>
    <w:p w14:paraId="4968097B" w14:textId="6E53F67E" w:rsidR="00551EA2" w:rsidRDefault="00551EA2" w:rsidP="000D4F9C">
      <w:pPr>
        <w:pStyle w:val="ListParagraph"/>
        <w:numPr>
          <w:ilvl w:val="0"/>
          <w:numId w:val="15"/>
        </w:numPr>
        <w:spacing w:after="0"/>
        <w:jc w:val="both"/>
        <w:rPr>
          <w:lang w:val="sv-SE"/>
        </w:rPr>
      </w:pPr>
      <w:r w:rsidRPr="00551EA2">
        <w:rPr>
          <w:b/>
          <w:bCs/>
          <w:lang w:val="sv-SE"/>
        </w:rPr>
        <w:t>Deklarasi array yang salah</w:t>
      </w:r>
      <w:r>
        <w:rPr>
          <w:lang w:val="sv-SE"/>
        </w:rPr>
        <w:t>, deklarsi array harus digabungkan dengan tipe datanya tidak dapat terpisah seharusnya deklarasi langsung menjadi:</w:t>
      </w:r>
    </w:p>
    <w:p w14:paraId="554487C2" w14:textId="2FE9913E" w:rsidR="00551EA2" w:rsidRDefault="00551EA2" w:rsidP="00551EA2">
      <w:pPr>
        <w:pStyle w:val="ListParagraph"/>
        <w:spacing w:after="0"/>
        <w:rPr>
          <w:rFonts w:ascii="Consolas" w:hAnsi="Consolas"/>
          <w:shd w:val="clear" w:color="auto" w:fill="BFBFBF" w:themeFill="background1" w:themeFillShade="BF"/>
          <w:lang w:val="sv-SE"/>
        </w:rPr>
      </w:pPr>
      <w:r w:rsidRPr="00551EA2">
        <w:rPr>
          <w:rFonts w:ascii="Consolas" w:hAnsi="Consolas"/>
          <w:shd w:val="clear" w:color="auto" w:fill="BFBFBF" w:themeFill="background1" w:themeFillShade="BF"/>
          <w:lang w:val="sv-SE"/>
        </w:rPr>
        <w:t>int angka[10] = {1,2,3,4,5,6,7,8,9,10}</w:t>
      </w:r>
    </w:p>
    <w:p w14:paraId="2A34D11C" w14:textId="143A85C4" w:rsidR="00551EA2" w:rsidRPr="00551EA2" w:rsidRDefault="00551EA2" w:rsidP="000D4F9C">
      <w:pPr>
        <w:pStyle w:val="ListParagraph"/>
        <w:numPr>
          <w:ilvl w:val="0"/>
          <w:numId w:val="15"/>
        </w:numPr>
        <w:spacing w:after="0"/>
        <w:jc w:val="both"/>
        <w:rPr>
          <w:rFonts w:ascii="Consolas" w:hAnsi="Consolas"/>
          <w:lang w:val="sv-SE"/>
        </w:rPr>
      </w:pPr>
      <w:r>
        <w:rPr>
          <w:b/>
          <w:bCs/>
          <w:lang w:val="sv-SE"/>
        </w:rPr>
        <w:t>Penggunaan Looping yang salah</w:t>
      </w:r>
      <w:r>
        <w:rPr>
          <w:lang w:val="sv-SE"/>
        </w:rPr>
        <w:t xml:space="preserve">, pada variable </w:t>
      </w:r>
      <w:r w:rsidRPr="00551EA2">
        <w:rPr>
          <w:rFonts w:ascii="Consolas" w:hAnsi="Consolas"/>
          <w:shd w:val="clear" w:color="auto" w:fill="BFBFBF" w:themeFill="background1" w:themeFillShade="BF"/>
          <w:lang w:val="sv-SE"/>
        </w:rPr>
        <w:t>int angka[10]</w:t>
      </w:r>
      <w:r>
        <w:rPr>
          <w:lang w:val="sv-SE"/>
        </w:rPr>
        <w:t xml:space="preserve"> ini berarti hanya terdapat indeks 0-9, seharusnya code loop dituliskan </w:t>
      </w:r>
      <w:r w:rsidRPr="00551EA2">
        <w:rPr>
          <w:rFonts w:ascii="Consolas" w:hAnsi="Consolas"/>
          <w:shd w:val="clear" w:color="auto" w:fill="BFBFBF" w:themeFill="background1" w:themeFillShade="BF"/>
          <w:lang w:val="sv-SE"/>
        </w:rPr>
        <w:t>i &lt; 10</w:t>
      </w:r>
      <w:r>
        <w:rPr>
          <w:lang w:val="sv-SE"/>
        </w:rPr>
        <w:t xml:space="preserve"> bukan </w:t>
      </w:r>
      <w:r w:rsidRPr="00551EA2">
        <w:rPr>
          <w:rFonts w:ascii="Consolas" w:hAnsi="Consolas"/>
          <w:shd w:val="clear" w:color="auto" w:fill="BFBFBF" w:themeFill="background1" w:themeFillShade="BF"/>
          <w:lang w:val="sv-SE"/>
        </w:rPr>
        <w:t>i &lt;= 10</w:t>
      </w:r>
      <w:r>
        <w:rPr>
          <w:lang w:val="sv-SE"/>
        </w:rPr>
        <w:t xml:space="preserve"> menjadi:</w:t>
      </w:r>
    </w:p>
    <w:p w14:paraId="54CC7427" w14:textId="347E32CD" w:rsidR="00551EA2" w:rsidRPr="00551EA2" w:rsidRDefault="00551EA2" w:rsidP="000D4F9C">
      <w:pPr>
        <w:pStyle w:val="ListParagraph"/>
        <w:spacing w:after="0"/>
        <w:jc w:val="both"/>
        <w:rPr>
          <w:rFonts w:ascii="Consolas" w:hAnsi="Consolas"/>
          <w:lang w:val="sv-SE"/>
        </w:rPr>
      </w:pPr>
      <w:r w:rsidRPr="00551EA2">
        <w:rPr>
          <w:rFonts w:ascii="Consolas" w:hAnsi="Consolas"/>
          <w:shd w:val="clear" w:color="auto" w:fill="BFBFBF" w:themeFill="background1" w:themeFillShade="BF"/>
          <w:lang w:val="sv-SE"/>
        </w:rPr>
        <w:t>for(int i = 0; i &lt; 10; i++)</w:t>
      </w:r>
    </w:p>
    <w:p w14:paraId="0C46F8F8" w14:textId="3A17D05E" w:rsidR="00551EA2" w:rsidRPr="00405D41" w:rsidRDefault="00405D41" w:rsidP="000D4F9C">
      <w:pPr>
        <w:pStyle w:val="ListParagraph"/>
        <w:numPr>
          <w:ilvl w:val="0"/>
          <w:numId w:val="15"/>
        </w:numPr>
        <w:spacing w:after="0"/>
        <w:jc w:val="both"/>
        <w:rPr>
          <w:rFonts w:ascii="Consolas" w:hAnsi="Consolas"/>
          <w:lang w:val="sv-SE"/>
        </w:rPr>
      </w:pPr>
      <w:r>
        <w:rPr>
          <w:lang w:val="sv-SE"/>
        </w:rPr>
        <w:t xml:space="preserve">(Optinal) </w:t>
      </w:r>
      <w:r>
        <w:rPr>
          <w:b/>
          <w:bCs/>
          <w:lang w:val="sv-SE"/>
        </w:rPr>
        <w:t>Tidak perlu ada looping 2 (Hapus Looping Pertama)</w:t>
      </w:r>
      <w:r>
        <w:rPr>
          <w:lang w:val="sv-SE"/>
        </w:rPr>
        <w:t>, karena array sudah diisi oleh elemen itu hanya akan menimbulkan duplikasi. Maka dari itu hapus loop pertama:</w:t>
      </w:r>
    </w:p>
    <w:tbl>
      <w:tblPr>
        <w:tblStyle w:val="TableGrid"/>
        <w:tblW w:w="0" w:type="auto"/>
        <w:tblInd w:w="72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865"/>
      </w:tblGrid>
      <w:tr w:rsidR="00405D41" w14:paraId="29D7DD93" w14:textId="77777777" w:rsidTr="00405D41">
        <w:trPr>
          <w:trHeight w:val="1205"/>
        </w:trPr>
        <w:tc>
          <w:tcPr>
            <w:tcW w:w="3865" w:type="dxa"/>
            <w:shd w:val="clear" w:color="auto" w:fill="BFBFBF" w:themeFill="background1" w:themeFillShade="BF"/>
          </w:tcPr>
          <w:p w14:paraId="36EC1AED" w14:textId="77777777" w:rsidR="00405D41" w:rsidRPr="00405D41" w:rsidRDefault="00405D41" w:rsidP="00405D41">
            <w:pPr>
              <w:rPr>
                <w:rFonts w:ascii="Consolas" w:hAnsi="Consolas"/>
                <w:lang w:val="sv-SE"/>
              </w:rPr>
            </w:pPr>
            <w:r w:rsidRPr="00405D41">
              <w:rPr>
                <w:rFonts w:ascii="Consolas" w:hAnsi="Consolas"/>
                <w:lang w:val="sv-SE"/>
              </w:rPr>
              <w:t>for(int i = 0; i &lt; 10; i++)</w:t>
            </w:r>
          </w:p>
          <w:p w14:paraId="1AD1CBBE" w14:textId="77777777" w:rsidR="00405D41" w:rsidRPr="00405D41" w:rsidRDefault="00405D41" w:rsidP="00405D41">
            <w:pPr>
              <w:rPr>
                <w:rFonts w:ascii="Consolas" w:hAnsi="Consolas"/>
                <w:lang w:val="sv-SE"/>
              </w:rPr>
            </w:pPr>
            <w:r w:rsidRPr="00405D41">
              <w:rPr>
                <w:rFonts w:ascii="Consolas" w:hAnsi="Consolas"/>
                <w:lang w:val="sv-SE"/>
              </w:rPr>
              <w:t>{</w:t>
            </w:r>
          </w:p>
          <w:p w14:paraId="7D820319" w14:textId="77777777" w:rsidR="00405D41" w:rsidRPr="00405D41" w:rsidRDefault="00405D41" w:rsidP="00405D41">
            <w:pPr>
              <w:rPr>
                <w:rFonts w:ascii="Consolas" w:hAnsi="Consolas"/>
                <w:lang w:val="sv-SE"/>
              </w:rPr>
            </w:pPr>
            <w:r w:rsidRPr="00405D41">
              <w:rPr>
                <w:rFonts w:ascii="Consolas" w:hAnsi="Consolas"/>
                <w:lang w:val="sv-SE"/>
              </w:rPr>
              <w:t xml:space="preserve">    </w:t>
            </w:r>
            <w:r w:rsidRPr="00405D41">
              <w:rPr>
                <w:rFonts w:ascii="Consolas" w:hAnsi="Consolas"/>
                <w:shd w:val="clear" w:color="auto" w:fill="BFBFBF" w:themeFill="background1" w:themeFillShade="BF"/>
                <w:lang w:val="sv-SE"/>
              </w:rPr>
              <w:t>angka[i] = i + 1;</w:t>
            </w:r>
          </w:p>
          <w:p w14:paraId="14AC1CC1" w14:textId="4F62521B" w:rsidR="00405D41" w:rsidRPr="00405D41" w:rsidRDefault="00405D41" w:rsidP="00405D41">
            <w:pPr>
              <w:rPr>
                <w:rFonts w:ascii="Consolas" w:hAnsi="Consolas"/>
                <w:lang w:val="sv-SE"/>
              </w:rPr>
            </w:pPr>
            <w:r w:rsidRPr="00405D41">
              <w:rPr>
                <w:rFonts w:ascii="Consolas" w:hAnsi="Consolas"/>
                <w:lang w:val="sv-SE"/>
              </w:rPr>
              <w:t>}</w:t>
            </w:r>
          </w:p>
        </w:tc>
      </w:tr>
    </w:tbl>
    <w:p w14:paraId="5565B389" w14:textId="77777777" w:rsidR="00405D41" w:rsidRDefault="00405D41" w:rsidP="003159E9">
      <w:pPr>
        <w:rPr>
          <w:lang w:val="sv-SE"/>
        </w:rPr>
      </w:pPr>
    </w:p>
    <w:p w14:paraId="3E8537C7" w14:textId="55AEF502" w:rsidR="000D4F9C" w:rsidRDefault="000D4F9C" w:rsidP="000D4F9C">
      <w:pPr>
        <w:spacing w:after="0"/>
        <w:rPr>
          <w:lang w:val="sv-SE"/>
        </w:rPr>
      </w:pPr>
      <w:r w:rsidRPr="000D4F9C">
        <w:rPr>
          <w:lang w:val="sv-SE"/>
        </w:rPr>
        <w:drawing>
          <wp:inline distT="0" distB="0" distL="0" distR="0" wp14:anchorId="33FA3C66" wp14:editId="37C668EA">
            <wp:extent cx="3517547" cy="135987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512" cy="13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050" w14:textId="696D11EE" w:rsidR="001E478F" w:rsidRDefault="00405D41" w:rsidP="000D4F9C">
      <w:pPr>
        <w:spacing w:after="0"/>
        <w:jc w:val="both"/>
        <w:rPr>
          <w:lang w:val="sv-SE"/>
        </w:rPr>
      </w:pPr>
      <w:r w:rsidRPr="000D4F9C">
        <w:rPr>
          <w:b/>
          <w:bCs/>
          <w:lang w:val="sv-SE"/>
        </w:rPr>
        <w:t>4</w:t>
      </w:r>
      <w:r>
        <w:rPr>
          <w:lang w:val="sv-SE"/>
        </w:rPr>
        <w:t xml:space="preserve">. </w:t>
      </w:r>
      <w:r w:rsidR="000D4F9C">
        <w:rPr>
          <w:lang w:val="sv-SE"/>
        </w:rPr>
        <w:t>isi dari bagian yang ditandai oleh huruf A, B, dan C adalah:</w:t>
      </w:r>
    </w:p>
    <w:p w14:paraId="5D1653BA" w14:textId="79599E70" w:rsidR="000D4F9C" w:rsidRPr="000D4F9C" w:rsidRDefault="000D4F9C" w:rsidP="000D4F9C">
      <w:pPr>
        <w:pStyle w:val="ListParagraph"/>
        <w:numPr>
          <w:ilvl w:val="0"/>
          <w:numId w:val="16"/>
        </w:numPr>
        <w:spacing w:after="0"/>
        <w:jc w:val="both"/>
        <w:rPr>
          <w:rFonts w:ascii="Consolas" w:hAnsi="Consolas"/>
          <w:lang w:val="sv-SE"/>
        </w:rPr>
      </w:pPr>
      <w:r w:rsidRPr="000D4F9C">
        <w:rPr>
          <w:rFonts w:ascii="Consolas" w:hAnsi="Consolas"/>
          <w:shd w:val="clear" w:color="auto" w:fill="BFBFBF" w:themeFill="background1" w:themeFillShade="BF"/>
          <w:lang w:val="sv-SE"/>
        </w:rPr>
        <w:t>fopen</w:t>
      </w:r>
    </w:p>
    <w:p w14:paraId="6E5C92D0" w14:textId="5D117E5B" w:rsidR="000D4F9C" w:rsidRPr="000D4F9C" w:rsidRDefault="000D4F9C" w:rsidP="000D4F9C">
      <w:pPr>
        <w:pStyle w:val="ListParagraph"/>
        <w:numPr>
          <w:ilvl w:val="0"/>
          <w:numId w:val="16"/>
        </w:numPr>
        <w:spacing w:after="0"/>
        <w:jc w:val="both"/>
        <w:rPr>
          <w:rFonts w:ascii="Consolas" w:hAnsi="Consolas"/>
          <w:lang w:val="sv-SE"/>
        </w:rPr>
      </w:pPr>
      <w:r w:rsidRPr="000D4F9C">
        <w:rPr>
          <w:rFonts w:ascii="Consolas" w:hAnsi="Consolas"/>
          <w:shd w:val="clear" w:color="auto" w:fill="BFBFBF" w:themeFill="background1" w:themeFillShade="BF"/>
          <w:lang w:val="sv-SE"/>
        </w:rPr>
        <w:t>NULL</w:t>
      </w:r>
    </w:p>
    <w:p w14:paraId="623754DF" w14:textId="4ADDC5D9" w:rsidR="000D4F9C" w:rsidRPr="000D4F9C" w:rsidRDefault="000D4F9C" w:rsidP="000D4F9C">
      <w:pPr>
        <w:pStyle w:val="ListParagraph"/>
        <w:numPr>
          <w:ilvl w:val="0"/>
          <w:numId w:val="16"/>
        </w:numPr>
        <w:spacing w:after="0"/>
        <w:jc w:val="both"/>
        <w:rPr>
          <w:rFonts w:ascii="Consolas" w:hAnsi="Consolas"/>
          <w:lang w:val="sv-SE"/>
        </w:rPr>
      </w:pPr>
      <w:r w:rsidRPr="000D4F9C">
        <w:rPr>
          <w:rFonts w:ascii="Consolas" w:hAnsi="Consolas"/>
          <w:shd w:val="clear" w:color="auto" w:fill="BFBFBF" w:themeFill="background1" w:themeFillShade="BF"/>
          <w:lang w:val="sv-SE"/>
        </w:rPr>
        <w:t>fprintf</w:t>
      </w:r>
    </w:p>
    <w:p w14:paraId="2E201EE0" w14:textId="6CA07CC6" w:rsidR="000D4F9C" w:rsidRPr="001E478F" w:rsidRDefault="000D4F9C" w:rsidP="003159E9">
      <w:pPr>
        <w:rPr>
          <w:lang w:val="sv-SE"/>
        </w:rPr>
      </w:pPr>
    </w:p>
    <w:sectPr w:rsidR="000D4F9C" w:rsidRPr="001E478F" w:rsidSect="00567FEA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FE61" w14:textId="77777777" w:rsidR="00296919" w:rsidRDefault="00296919" w:rsidP="00567FEA">
      <w:pPr>
        <w:spacing w:after="0" w:line="240" w:lineRule="auto"/>
      </w:pPr>
      <w:r>
        <w:separator/>
      </w:r>
    </w:p>
  </w:endnote>
  <w:endnote w:type="continuationSeparator" w:id="0">
    <w:p w14:paraId="23839849" w14:textId="77777777" w:rsidR="00296919" w:rsidRDefault="00296919" w:rsidP="0056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8E4B" w14:textId="77777777" w:rsidR="00296919" w:rsidRDefault="00296919" w:rsidP="00567FEA">
      <w:pPr>
        <w:spacing w:after="0" w:line="240" w:lineRule="auto"/>
      </w:pPr>
      <w:r>
        <w:separator/>
      </w:r>
    </w:p>
  </w:footnote>
  <w:footnote w:type="continuationSeparator" w:id="0">
    <w:p w14:paraId="318ABEA0" w14:textId="77777777" w:rsidR="00296919" w:rsidRDefault="00296919" w:rsidP="0056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1377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Nama: Fikri Aziz Biruni</w:t>
    </w:r>
  </w:p>
  <w:p w14:paraId="20C38DC1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61"/>
    <w:multiLevelType w:val="multilevel"/>
    <w:tmpl w:val="7E1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A3"/>
    <w:multiLevelType w:val="hybridMultilevel"/>
    <w:tmpl w:val="6058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00A66"/>
    <w:multiLevelType w:val="multilevel"/>
    <w:tmpl w:val="164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F7B17"/>
    <w:multiLevelType w:val="multilevel"/>
    <w:tmpl w:val="CB9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189A"/>
    <w:multiLevelType w:val="multilevel"/>
    <w:tmpl w:val="16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B052D"/>
    <w:multiLevelType w:val="hybridMultilevel"/>
    <w:tmpl w:val="812ABB3A"/>
    <w:lvl w:ilvl="0" w:tplc="22080FB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618AA"/>
    <w:multiLevelType w:val="hybridMultilevel"/>
    <w:tmpl w:val="BA84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4459"/>
    <w:multiLevelType w:val="hybridMultilevel"/>
    <w:tmpl w:val="D96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D5C6F"/>
    <w:multiLevelType w:val="hybridMultilevel"/>
    <w:tmpl w:val="AF5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90588"/>
    <w:multiLevelType w:val="hybridMultilevel"/>
    <w:tmpl w:val="AA98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0A507B"/>
    <w:multiLevelType w:val="hybridMultilevel"/>
    <w:tmpl w:val="6FB2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34F03"/>
    <w:multiLevelType w:val="hybridMultilevel"/>
    <w:tmpl w:val="C83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9281E"/>
    <w:multiLevelType w:val="hybridMultilevel"/>
    <w:tmpl w:val="D5467F1C"/>
    <w:lvl w:ilvl="0" w:tplc="F60A81A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77074"/>
    <w:multiLevelType w:val="hybridMultilevel"/>
    <w:tmpl w:val="D57E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A3942"/>
    <w:multiLevelType w:val="hybridMultilevel"/>
    <w:tmpl w:val="C9E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D1833"/>
    <w:multiLevelType w:val="hybridMultilevel"/>
    <w:tmpl w:val="8962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96085">
    <w:abstractNumId w:val="14"/>
  </w:num>
  <w:num w:numId="2" w16cid:durableId="227347575">
    <w:abstractNumId w:val="7"/>
  </w:num>
  <w:num w:numId="3" w16cid:durableId="712922281">
    <w:abstractNumId w:val="0"/>
  </w:num>
  <w:num w:numId="4" w16cid:durableId="711467822">
    <w:abstractNumId w:val="11"/>
  </w:num>
  <w:num w:numId="5" w16cid:durableId="1340695193">
    <w:abstractNumId w:val="8"/>
  </w:num>
  <w:num w:numId="6" w16cid:durableId="1233078622">
    <w:abstractNumId w:val="10"/>
  </w:num>
  <w:num w:numId="7" w16cid:durableId="173883517">
    <w:abstractNumId w:val="6"/>
  </w:num>
  <w:num w:numId="8" w16cid:durableId="1942034170">
    <w:abstractNumId w:val="4"/>
  </w:num>
  <w:num w:numId="9" w16cid:durableId="1277981977">
    <w:abstractNumId w:val="3"/>
  </w:num>
  <w:num w:numId="10" w16cid:durableId="866333647">
    <w:abstractNumId w:val="2"/>
  </w:num>
  <w:num w:numId="11" w16cid:durableId="2117018164">
    <w:abstractNumId w:val="9"/>
  </w:num>
  <w:num w:numId="12" w16cid:durableId="1358507671">
    <w:abstractNumId w:val="1"/>
  </w:num>
  <w:num w:numId="13" w16cid:durableId="319234038">
    <w:abstractNumId w:val="13"/>
  </w:num>
  <w:num w:numId="14" w16cid:durableId="239221615">
    <w:abstractNumId w:val="15"/>
  </w:num>
  <w:num w:numId="15" w16cid:durableId="1564870324">
    <w:abstractNumId w:val="12"/>
  </w:num>
  <w:num w:numId="16" w16cid:durableId="29696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E0"/>
    <w:rsid w:val="000271FB"/>
    <w:rsid w:val="000D4F9C"/>
    <w:rsid w:val="000E567D"/>
    <w:rsid w:val="001E478F"/>
    <w:rsid w:val="00223FF0"/>
    <w:rsid w:val="00296919"/>
    <w:rsid w:val="003152A3"/>
    <w:rsid w:val="003159E9"/>
    <w:rsid w:val="003331E0"/>
    <w:rsid w:val="00376425"/>
    <w:rsid w:val="00405D41"/>
    <w:rsid w:val="004D64BF"/>
    <w:rsid w:val="00551EA2"/>
    <w:rsid w:val="00567FEA"/>
    <w:rsid w:val="005A0F56"/>
    <w:rsid w:val="00673670"/>
    <w:rsid w:val="008630FC"/>
    <w:rsid w:val="00927142"/>
    <w:rsid w:val="00996E91"/>
    <w:rsid w:val="00C856C4"/>
    <w:rsid w:val="00DD31D9"/>
    <w:rsid w:val="00DD3F44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AF83"/>
  <w15:chartTrackingRefBased/>
  <w15:docId w15:val="{650331DA-A08A-48F9-95BD-FEF7EE27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EA"/>
  </w:style>
  <w:style w:type="paragraph" w:styleId="Footer">
    <w:name w:val="footer"/>
    <w:basedOn w:val="Normal"/>
    <w:link w:val="Foot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EA"/>
  </w:style>
  <w:style w:type="paragraph" w:styleId="NormalWeb">
    <w:name w:val="Normal (Web)"/>
    <w:basedOn w:val="Normal"/>
    <w:uiPriority w:val="99"/>
    <w:unhideWhenUsed/>
    <w:rsid w:val="005A0F5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F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4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Default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 Header.dotx</Template>
  <TotalTime>138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Fikri Biruni</cp:lastModifiedBy>
  <cp:revision>1</cp:revision>
  <dcterms:created xsi:type="dcterms:W3CDTF">2025-08-29T06:08:00Z</dcterms:created>
  <dcterms:modified xsi:type="dcterms:W3CDTF">2025-08-29T08:26:00Z</dcterms:modified>
</cp:coreProperties>
</file>